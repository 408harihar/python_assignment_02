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035D798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6C2BEBD0EB37594D8EB68979920C6E3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EE28519" w14:textId="77777777" w:rsidR="00B93310" w:rsidRPr="005152F2" w:rsidRDefault="00740D6A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2B2F52C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318D850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894266F" wp14:editId="7693534D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5A2560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2E08D8E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1883EDD" w14:textId="77777777" w:rsidR="00441EB9" w:rsidRDefault="00D04E00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DD6541FD2959F245ABE73F72BD55DC8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3BBE697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BA388A8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CEFAF28" wp14:editId="621F4082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CE6FFAA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5C774D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2E13C00" w14:textId="77777777" w:rsidR="00441EB9" w:rsidRDefault="00D04E00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AD5F786EDC6677458DF8E4C203401D9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5B8BF93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FDA0F5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3FAB728" wp14:editId="24516402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5789BF3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6B8600E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23E38C31" w14:textId="77777777" w:rsidR="00441EB9" w:rsidRDefault="00D04E0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7C93FBFA39B84D41943CF22CB96FA3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60C1053A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EDD743D" w14:textId="77777777" w:rsidR="00441EB9" w:rsidRPr="00441EB9" w:rsidRDefault="00D04E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BAD6BC1363A9A44797F94E9598E8C57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216C030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7F25D55" w14:textId="77777777" w:rsidR="002C77B9" w:rsidRDefault="00D04E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9827D33AF6F76240BA63EB9E3CCC95A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57F368DC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61765879" wp14:editId="142CF932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224072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300A97BD" w14:textId="77777777" w:rsidR="005A7E57" w:rsidRDefault="00D04E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AF464019229A6845936DBD6A0F75D30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02D87410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7BC12EE" w14:textId="77777777" w:rsidR="005A7E57" w:rsidRDefault="00D04E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D0459514797904FB0D751D6CDD6552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152F1EF0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C60A179" wp14:editId="421F5C2C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8467E44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F65DADD0C8FE94488FD0B56D0F01F34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BC294EF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44E9381E" w14:textId="77777777" w:rsidR="00B93310" w:rsidRPr="005152F2" w:rsidRDefault="00B93310" w:rsidP="003856C9"/>
        </w:tc>
        <w:tc>
          <w:tcPr>
            <w:tcW w:w="723" w:type="dxa"/>
          </w:tcPr>
          <w:p w14:paraId="421ABA7B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3577B298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670DA87" w14:textId="77777777" w:rsidR="008F6337" w:rsidRPr="005152F2" w:rsidRDefault="00D04E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6BF903CE6603CF48BC7E57F669FFE31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027C185B" w14:textId="77777777" w:rsidR="008F6337" w:rsidRPr="0043426C" w:rsidRDefault="00D04E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1DA8EFF4E5DB6348894D5CFF5251617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6DBF0E15" w14:textId="77777777" w:rsidR="008F6337" w:rsidRPr="005152F2" w:rsidRDefault="00D04E00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79A9600335D60745845315652DB651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EF2A803369FF1B45B51698E6DD1A563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58C3038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B572F86292D45B45B7ED156C2E6C31B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7E22B72C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A92FE03F4B42CE41996BA26B001D641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4DA033B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99CFA2DA355B104EB7E4BFFA4E45318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0ABAA5CF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25DE3008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4C0B3421" w14:textId="77777777" w:rsidR="008F6337" w:rsidRPr="005152F2" w:rsidRDefault="00D04E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5D31394F9770E947A53030789CF57DC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64B312320958A74CB266B5DBEE10B8F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64DBB7B1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BDBC39BCB39CBF4EA12523AFBCB4EBB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22FC1B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452E8CD9" w14:textId="77777777" w:rsidR="008F6337" w:rsidRDefault="00D04E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4097483A7710EA42991BD2463E96EE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48CA442B" w14:textId="77777777" w:rsidTr="00B85871">
              <w:tc>
                <w:tcPr>
                  <w:tcW w:w="5191" w:type="dxa"/>
                </w:tcPr>
                <w:p w14:paraId="57E57C85" w14:textId="77777777" w:rsidR="008F6337" w:rsidRPr="005152F2" w:rsidRDefault="00D04E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5BF4B7D34638A545B1C3C823BDB2E6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6AF65A872BB89448ADB8AC7B9772452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9E6DD73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12A5F2BA" w14:textId="77777777" w:rsidR="008F6337" w:rsidRPr="005152F2" w:rsidRDefault="008F6337" w:rsidP="003856C9"/>
        </w:tc>
      </w:tr>
    </w:tbl>
    <w:p w14:paraId="340BED1C" w14:textId="77777777" w:rsidR="00E941EF" w:rsidRDefault="00E941EF" w:rsidP="0019561F">
      <w:pPr>
        <w:pStyle w:val="NoSpacing"/>
      </w:pPr>
    </w:p>
    <w:sectPr w:rsidR="00E941EF" w:rsidSect="00FE20E6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537EA" w14:textId="77777777" w:rsidR="00D04E00" w:rsidRDefault="00D04E00" w:rsidP="003856C9">
      <w:pPr>
        <w:spacing w:after="0" w:line="240" w:lineRule="auto"/>
      </w:pPr>
      <w:r>
        <w:separator/>
      </w:r>
    </w:p>
  </w:endnote>
  <w:endnote w:type="continuationSeparator" w:id="0">
    <w:p w14:paraId="51205C42" w14:textId="77777777" w:rsidR="00D04E00" w:rsidRDefault="00D04E0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3066F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4BAC5381" wp14:editId="2D0C4DB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592EC95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1BA51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CD6026C" wp14:editId="0927AE2C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173B9EF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10451" w14:textId="77777777" w:rsidR="00D04E00" w:rsidRDefault="00D04E00" w:rsidP="003856C9">
      <w:pPr>
        <w:spacing w:after="0" w:line="240" w:lineRule="auto"/>
      </w:pPr>
      <w:r>
        <w:separator/>
      </w:r>
    </w:p>
  </w:footnote>
  <w:footnote w:type="continuationSeparator" w:id="0">
    <w:p w14:paraId="493FDE94" w14:textId="77777777" w:rsidR="00D04E00" w:rsidRDefault="00D04E0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7F8F5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41DD445" wp14:editId="076513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4791AD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77F7D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C0D19E6" wp14:editId="2DA778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2F9BB7D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6A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0D6A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04E00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1564D"/>
  <w15:chartTrackingRefBased/>
  <w15:docId w15:val="{40CC7E9A-0DF6-3048-8DAB-2244A844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ayusha/Library/Containers/com.microsoft.Word/Data/Library/Application%20Support/Microsoft/Office/16.0/DTS/en-US%7bB842AC38-EBCB-9C43-AA66-A1BA1A2512BB%7d/%7b23CEE92D-A4E0-1A40-B960-6EBABFBABC9A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C2BEBD0EB37594D8EB68979920C6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A8B22-C791-0740-BBEE-90BB7FDE38DF}"/>
      </w:docPartPr>
      <w:docPartBody>
        <w:p w:rsidR="00000000" w:rsidRDefault="007F0B3B">
          <w:pPr>
            <w:pStyle w:val="6C2BEBD0EB37594D8EB68979920C6E36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DD6541FD2959F245ABE73F72BD55D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44F2C-A2C3-9447-8869-CC4D762DF385}"/>
      </w:docPartPr>
      <w:docPartBody>
        <w:p w:rsidR="00000000" w:rsidRDefault="007F0B3B">
          <w:pPr>
            <w:pStyle w:val="DD6541FD2959F245ABE73F72BD55DC82"/>
          </w:pPr>
          <w:r w:rsidRPr="005152F2">
            <w:t>Email</w:t>
          </w:r>
        </w:p>
      </w:docPartBody>
    </w:docPart>
    <w:docPart>
      <w:docPartPr>
        <w:name w:val="AD5F786EDC6677458DF8E4C203401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4D19A-284A-4E4C-AAD1-0B87CF4A4911}"/>
      </w:docPartPr>
      <w:docPartBody>
        <w:p w:rsidR="00000000" w:rsidRDefault="007F0B3B">
          <w:pPr>
            <w:pStyle w:val="AD5F786EDC6677458DF8E4C203401D98"/>
          </w:pPr>
          <w:r w:rsidRPr="005152F2">
            <w:t>Telephone</w:t>
          </w:r>
        </w:p>
      </w:docPartBody>
    </w:docPart>
    <w:docPart>
      <w:docPartPr>
        <w:name w:val="7C93FBFA39B84D41943CF22CB96F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FD328-0581-FE4F-8456-60406BA00BD0}"/>
      </w:docPartPr>
      <w:docPartBody>
        <w:p w:rsidR="00000000" w:rsidRDefault="007F0B3B">
          <w:pPr>
            <w:pStyle w:val="7C93FBFA39B84D41943CF22CB96FA3ED"/>
          </w:pPr>
          <w:r w:rsidRPr="003053D9">
            <w:t>LinkedIn URL</w:t>
          </w:r>
        </w:p>
      </w:docPartBody>
    </w:docPart>
    <w:docPart>
      <w:docPartPr>
        <w:name w:val="BAD6BC1363A9A44797F94E9598E8C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83D90-AB1A-254B-8C49-82463ADDF113}"/>
      </w:docPartPr>
      <w:docPartBody>
        <w:p w:rsidR="00000000" w:rsidRDefault="007F0B3B">
          <w:pPr>
            <w:pStyle w:val="BAD6BC1363A9A44797F94E9598E8C576"/>
          </w:pPr>
          <w:r w:rsidRPr="005152F2">
            <w:t>Link to other online properties: Portfolio/Website/Blog</w:t>
          </w:r>
        </w:p>
      </w:docPartBody>
    </w:docPart>
    <w:docPart>
      <w:docPartPr>
        <w:name w:val="9827D33AF6F76240BA63EB9E3CCC9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7776C-3081-C742-8FB7-C383A610BCB1}"/>
      </w:docPartPr>
      <w:docPartBody>
        <w:p w:rsidR="00000000" w:rsidRDefault="007F0B3B">
          <w:pPr>
            <w:pStyle w:val="9827D33AF6F76240BA63EB9E3CCC95AE"/>
          </w:pPr>
          <w:r>
            <w:t>Objective</w:t>
          </w:r>
        </w:p>
      </w:docPartBody>
    </w:docPart>
    <w:docPart>
      <w:docPartPr>
        <w:name w:val="AF464019229A6845936DBD6A0F75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3A6D-4991-1349-B983-827B1089DCCB}"/>
      </w:docPartPr>
      <w:docPartBody>
        <w:p w:rsidR="00000000" w:rsidRDefault="007F0B3B">
          <w:pPr>
            <w:pStyle w:val="AF464019229A6845936DBD6A0F75D307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3D0459514797904FB0D751D6CDD65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EAA5E-16EE-6C41-86D6-C70E7FE3957A}"/>
      </w:docPartPr>
      <w:docPartBody>
        <w:p w:rsidR="00000000" w:rsidRDefault="007F0B3B">
          <w:pPr>
            <w:pStyle w:val="3D0459514797904FB0D751D6CDD65521"/>
          </w:pPr>
          <w:r>
            <w:t>Skills</w:t>
          </w:r>
        </w:p>
      </w:docPartBody>
    </w:docPart>
    <w:docPart>
      <w:docPartPr>
        <w:name w:val="F65DADD0C8FE94488FD0B56D0F01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79794-911C-3343-9FFE-F7AC4A6DB18A}"/>
      </w:docPartPr>
      <w:docPartBody>
        <w:p w:rsidR="00000000" w:rsidRDefault="007F0B3B">
          <w:pPr>
            <w:pStyle w:val="F65DADD0C8FE94488FD0B56D0F01F344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6BF903CE6603CF48BC7E57F669FFE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2CF65-D6C7-CA45-B331-858E6B455262}"/>
      </w:docPartPr>
      <w:docPartBody>
        <w:p w:rsidR="00000000" w:rsidRDefault="007F0B3B">
          <w:pPr>
            <w:pStyle w:val="6BF903CE6603CF48BC7E57F669FFE314"/>
          </w:pPr>
          <w:r w:rsidRPr="005152F2">
            <w:t>Experience</w:t>
          </w:r>
        </w:p>
      </w:docPartBody>
    </w:docPart>
    <w:docPart>
      <w:docPartPr>
        <w:name w:val="1DA8EFF4E5DB6348894D5CFF52516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11D60-D74F-1040-A3D6-4AA726568138}"/>
      </w:docPartPr>
      <w:docPartBody>
        <w:p w:rsidR="00000000" w:rsidRDefault="007F0B3B">
          <w:pPr>
            <w:pStyle w:val="1DA8EFF4E5DB6348894D5CFF5251617F"/>
          </w:pPr>
          <w:r w:rsidRPr="0043426C">
            <w:t>Job Title/Company</w:t>
          </w:r>
        </w:p>
      </w:docPartBody>
    </w:docPart>
    <w:docPart>
      <w:docPartPr>
        <w:name w:val="79A9600335D60745845315652DB651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680B0-D222-C142-963D-5AD09A890A4B}"/>
      </w:docPartPr>
      <w:docPartBody>
        <w:p w:rsidR="00000000" w:rsidRDefault="007F0B3B">
          <w:pPr>
            <w:pStyle w:val="79A9600335D60745845315652DB651A1"/>
          </w:pPr>
          <w:r>
            <w:t>Dates From – To</w:t>
          </w:r>
        </w:p>
      </w:docPartBody>
    </w:docPart>
    <w:docPart>
      <w:docPartPr>
        <w:name w:val="EF2A803369FF1B45B51698E6DD1A5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DFC56-7BB3-DF42-AC34-8C1D9718F785}"/>
      </w:docPartPr>
      <w:docPartBody>
        <w:p w:rsidR="00000000" w:rsidRDefault="007F0B3B">
          <w:pPr>
            <w:pStyle w:val="EF2A803369FF1B45B51698E6DD1A563B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B572F86292D45B45B7ED156C2E6C3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C8AD9-E6E0-234A-BE57-F892285DAB27}"/>
      </w:docPartPr>
      <w:docPartBody>
        <w:p w:rsidR="00000000" w:rsidRDefault="007F0B3B">
          <w:pPr>
            <w:pStyle w:val="B572F86292D45B45B7ED156C2E6C31B3"/>
          </w:pPr>
          <w:r w:rsidRPr="0043426C">
            <w:t>Job Title/Company</w:t>
          </w:r>
        </w:p>
      </w:docPartBody>
    </w:docPart>
    <w:docPart>
      <w:docPartPr>
        <w:name w:val="A92FE03F4B42CE41996BA26B001D6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EEFE2-1C81-814F-9720-A43E3FA58F7F}"/>
      </w:docPartPr>
      <w:docPartBody>
        <w:p w:rsidR="00000000" w:rsidRDefault="007F0B3B">
          <w:pPr>
            <w:pStyle w:val="A92FE03F4B42CE41996BA26B001D6417"/>
          </w:pPr>
          <w:r>
            <w:t>Dates From – To</w:t>
          </w:r>
        </w:p>
      </w:docPartBody>
    </w:docPart>
    <w:docPart>
      <w:docPartPr>
        <w:name w:val="99CFA2DA355B104EB7E4BFFA4E453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9A723-C259-104F-A56D-6E1E380B31BF}"/>
      </w:docPartPr>
      <w:docPartBody>
        <w:p w:rsidR="00000000" w:rsidRDefault="007F0B3B">
          <w:pPr>
            <w:pStyle w:val="99CFA2DA355B104EB7E4BFFA4E453188"/>
          </w:pPr>
          <w:r w:rsidRPr="00473EF8">
            <w:t>Think about the size of the team you led, the number of projects you balanced, or the number of articles you</w:t>
          </w:r>
          <w:r w:rsidRPr="00473EF8">
            <w:t xml:space="preserve"> wrote.</w:t>
          </w:r>
        </w:p>
      </w:docPartBody>
    </w:docPart>
    <w:docPart>
      <w:docPartPr>
        <w:name w:val="5D31394F9770E947A53030789CF57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BC9C5-C9A9-6145-93DD-5E09258C525D}"/>
      </w:docPartPr>
      <w:docPartBody>
        <w:p w:rsidR="00000000" w:rsidRDefault="007F0B3B">
          <w:pPr>
            <w:pStyle w:val="5D31394F9770E947A53030789CF57DC0"/>
          </w:pPr>
          <w:r w:rsidRPr="005152F2">
            <w:t>Education</w:t>
          </w:r>
        </w:p>
      </w:docPartBody>
    </w:docPart>
    <w:docPart>
      <w:docPartPr>
        <w:name w:val="64B312320958A74CB266B5DBEE10B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21333-4811-1E44-9096-6E29E331B9F6}"/>
      </w:docPartPr>
      <w:docPartBody>
        <w:p w:rsidR="00000000" w:rsidRDefault="007F0B3B">
          <w:pPr>
            <w:pStyle w:val="64B312320958A74CB266B5DBEE10B8FC"/>
          </w:pPr>
          <w:r w:rsidRPr="0043426C">
            <w:t>Degree / Date Earned</w:t>
          </w:r>
        </w:p>
      </w:docPartBody>
    </w:docPart>
    <w:docPart>
      <w:docPartPr>
        <w:name w:val="BDBC39BCB39CBF4EA12523AFBCB4E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A9C86-54D3-1245-8D0B-74B8046F7CCB}"/>
      </w:docPartPr>
      <w:docPartBody>
        <w:p w:rsidR="00000000" w:rsidRDefault="007F0B3B">
          <w:pPr>
            <w:pStyle w:val="BDBC39BCB39CBF4EA12523AFBCB4EBBC"/>
          </w:pPr>
          <w:r w:rsidRPr="005152F2">
            <w:t>School</w:t>
          </w:r>
        </w:p>
      </w:docPartBody>
    </w:docPart>
    <w:docPart>
      <w:docPartPr>
        <w:name w:val="4097483A7710EA42991BD2463E96E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5C7F4-7343-2A4A-AFC2-0FE6AB331389}"/>
      </w:docPartPr>
      <w:docPartBody>
        <w:p w:rsidR="00000000" w:rsidRDefault="007F0B3B">
          <w:pPr>
            <w:pStyle w:val="4097483A7710EA42991BD2463E96EEC6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5BF4B7D34638A545B1C3C823BDB2E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C1592-EF08-0749-8A34-C546AFF7C509}"/>
      </w:docPartPr>
      <w:docPartBody>
        <w:p w:rsidR="00000000" w:rsidRDefault="007F0B3B">
          <w:pPr>
            <w:pStyle w:val="5BF4B7D34638A545B1C3C823BDB2E667"/>
          </w:pPr>
          <w:r w:rsidRPr="005152F2">
            <w:t>Volunteer Experience or Leadership</w:t>
          </w:r>
        </w:p>
      </w:docPartBody>
    </w:docPart>
    <w:docPart>
      <w:docPartPr>
        <w:name w:val="6AF65A872BB89448ADB8AC7B97724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E6A5-89C4-AA4B-A2D5-9986BAAF2759}"/>
      </w:docPartPr>
      <w:docPartBody>
        <w:p w:rsidR="00000000" w:rsidRDefault="007F0B3B">
          <w:pPr>
            <w:pStyle w:val="6AF65A872BB89448ADB8AC7B97724527"/>
          </w:pPr>
          <w:r w:rsidRPr="007B2F5C">
            <w:t>Did you manage a team for your club, lead a project for your favorite charity, or edit your school newspaper? Go ahead and desc</w:t>
          </w:r>
          <w:r w:rsidRPr="007B2F5C">
            <w:t>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3B"/>
    <w:rsid w:val="007F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C2BEBD0EB37594D8EB68979920C6E36">
    <w:name w:val="6C2BEBD0EB37594D8EB68979920C6E36"/>
  </w:style>
  <w:style w:type="paragraph" w:customStyle="1" w:styleId="DD6541FD2959F245ABE73F72BD55DC82">
    <w:name w:val="DD6541FD2959F245ABE73F72BD55DC82"/>
  </w:style>
  <w:style w:type="paragraph" w:customStyle="1" w:styleId="AD5F786EDC6677458DF8E4C203401D98">
    <w:name w:val="AD5F786EDC6677458DF8E4C203401D98"/>
  </w:style>
  <w:style w:type="paragraph" w:customStyle="1" w:styleId="7C93FBFA39B84D41943CF22CB96FA3ED">
    <w:name w:val="7C93FBFA39B84D41943CF22CB96FA3ED"/>
  </w:style>
  <w:style w:type="paragraph" w:customStyle="1" w:styleId="BAD6BC1363A9A44797F94E9598E8C576">
    <w:name w:val="BAD6BC1363A9A44797F94E9598E8C576"/>
  </w:style>
  <w:style w:type="paragraph" w:customStyle="1" w:styleId="9827D33AF6F76240BA63EB9E3CCC95AE">
    <w:name w:val="9827D33AF6F76240BA63EB9E3CCC95AE"/>
  </w:style>
  <w:style w:type="paragraph" w:customStyle="1" w:styleId="AF464019229A6845936DBD6A0F75D307">
    <w:name w:val="AF464019229A6845936DBD6A0F75D307"/>
  </w:style>
  <w:style w:type="paragraph" w:customStyle="1" w:styleId="3D0459514797904FB0D751D6CDD65521">
    <w:name w:val="3D0459514797904FB0D751D6CDD65521"/>
  </w:style>
  <w:style w:type="paragraph" w:customStyle="1" w:styleId="F65DADD0C8FE94488FD0B56D0F01F344">
    <w:name w:val="F65DADD0C8FE94488FD0B56D0F01F344"/>
  </w:style>
  <w:style w:type="paragraph" w:customStyle="1" w:styleId="6BF903CE6603CF48BC7E57F669FFE314">
    <w:name w:val="6BF903CE6603CF48BC7E57F669FFE314"/>
  </w:style>
  <w:style w:type="paragraph" w:customStyle="1" w:styleId="1DA8EFF4E5DB6348894D5CFF5251617F">
    <w:name w:val="1DA8EFF4E5DB6348894D5CFF5251617F"/>
  </w:style>
  <w:style w:type="paragraph" w:customStyle="1" w:styleId="79A9600335D60745845315652DB651A1">
    <w:name w:val="79A9600335D60745845315652DB651A1"/>
  </w:style>
  <w:style w:type="paragraph" w:customStyle="1" w:styleId="EF2A803369FF1B45B51698E6DD1A563B">
    <w:name w:val="EF2A803369FF1B45B51698E6DD1A563B"/>
  </w:style>
  <w:style w:type="paragraph" w:customStyle="1" w:styleId="B572F86292D45B45B7ED156C2E6C31B3">
    <w:name w:val="B572F86292D45B45B7ED156C2E6C31B3"/>
  </w:style>
  <w:style w:type="paragraph" w:customStyle="1" w:styleId="A92FE03F4B42CE41996BA26B001D6417">
    <w:name w:val="A92FE03F4B42CE41996BA26B001D6417"/>
  </w:style>
  <w:style w:type="paragraph" w:customStyle="1" w:styleId="99CFA2DA355B104EB7E4BFFA4E453188">
    <w:name w:val="99CFA2DA355B104EB7E4BFFA4E453188"/>
  </w:style>
  <w:style w:type="paragraph" w:customStyle="1" w:styleId="5D31394F9770E947A53030789CF57DC0">
    <w:name w:val="5D31394F9770E947A53030789CF57DC0"/>
  </w:style>
  <w:style w:type="paragraph" w:customStyle="1" w:styleId="64B312320958A74CB266B5DBEE10B8FC">
    <w:name w:val="64B312320958A74CB266B5DBEE10B8FC"/>
  </w:style>
  <w:style w:type="paragraph" w:customStyle="1" w:styleId="BDBC39BCB39CBF4EA12523AFBCB4EBBC">
    <w:name w:val="BDBC39BCB39CBF4EA12523AFBCB4EBBC"/>
  </w:style>
  <w:style w:type="paragraph" w:customStyle="1" w:styleId="4097483A7710EA42991BD2463E96EEC6">
    <w:name w:val="4097483A7710EA42991BD2463E96EEC6"/>
  </w:style>
  <w:style w:type="paragraph" w:customStyle="1" w:styleId="5BF4B7D34638A545B1C3C823BDB2E667">
    <w:name w:val="5BF4B7D34638A545B1C3C823BDB2E667"/>
  </w:style>
  <w:style w:type="paragraph" w:customStyle="1" w:styleId="6AF65A872BB89448ADB8AC7B97724527">
    <w:name w:val="6AF65A872BB89448ADB8AC7B977245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Upadhayay, Bibek</cp:lastModifiedBy>
  <cp:revision>1</cp:revision>
  <dcterms:created xsi:type="dcterms:W3CDTF">2022-02-21T23:51:00Z</dcterms:created>
  <dcterms:modified xsi:type="dcterms:W3CDTF">2022-02-21T23:52:00Z</dcterms:modified>
</cp:coreProperties>
</file>